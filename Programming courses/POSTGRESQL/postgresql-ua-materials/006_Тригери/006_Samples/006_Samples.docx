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Створення таблиць orders та orders_logs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CREATE TABLE orders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id int GENERATED BY DEFAULT AS IDENTITY PRIMARY KEY,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status varchar(50)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product_id int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);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CREATE TABLE orders_logs 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id int GENERATED BY DEFAULT AS IDENTITY PRIMARY KEY,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order_id int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status varchar(50)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changed_on TIMESTAMP(6)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);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Створення функції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CREATE OR REPLACE FUNCTION log_order_status_changes()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RETURNS TRIGGER 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LANGUAGE PLPGSQL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$$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BEGIN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IF NEW.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&lt;&gt; OLD.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THEN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INSERT INTO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orders_logs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_id,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,changed_on)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VALUES(OLD.id,OLD.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,now());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END IF;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RETURN NEW;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END;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$$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Створення тригера 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CREATE TRIGGER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order_status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_changes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BEFORE UPDATE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ON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FOR EACH ROW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EXECUTE PROCEDURE log_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order_status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_changes();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Заповнення таблиці orders даними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INSERT INTO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(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product_id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status)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VALUES (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new);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INSERT INTO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(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product_id, 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VALUES (3, new);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SELECT * FROM orders;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UPDATE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 xml:space="preserve">orders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SET status = '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done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'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WHERE ID = 2;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SELECT * FROM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orders_logs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Перейменування тригера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ALTER TRIGGER order_status_status_changes ON orders RENAME TO order_status;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Створення нової функціїї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CREATE OR REPLACE FUNCTION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check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_order_status_changes()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RETURNS TRIGGER 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LANGUAGE PLPGSQL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$$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BEGIN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IF NEW.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&lt;&gt; OLD.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THEN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INSERT INTO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orders_logs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order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_id,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,changed_on)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VALUES(OLD.id,OLD.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status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,now());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END IF;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RETURN NEW;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END;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$$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Присвоєння тригеру нової функції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BEGIN;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DROP TRIGGER IF EXISTS order_status ON orders;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CREATE TRIGGER order_status 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BEFORE UPDATE ON orders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FOR EACH ROW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EXECUTE PROCEDURE check_order_status_chenges();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COMMIT;</w:t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Вмикання та вимикання тригера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ALTER TABLE orders DISABLE TRIGGER order_status | ALL;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ALTER TABLE orders </w:t>
      </w:r>
      <w:r>
        <w:rPr>
          <w:rFonts w:eastAsia="Times New Roman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zh-CN" w:bidi="ar-SA"/>
        </w:rPr>
        <w:t>ENABLE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TRIGGER order_status | ALL;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Видалення тригера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DROP TRIGGER IF EXISTS order_status ON orders [CASCADE | RISTRICT];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Спрощений варіант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DROP TRIGGER order_status ON orders;</w:t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rPr>
          <w:color w:val="000000"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highlight w:val="yellow"/>
        </w:rPr>
      </w:r>
    </w:p>
    <w:p>
      <w:pPr>
        <w:pStyle w:val="Normal"/>
        <w:rPr>
          <w:color w:val="000000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i w:val="false"/>
          <w:i w:val="false"/>
          <w:iCs w:val="false"/>
          <w:highlight w:val="yellow"/>
        </w:rPr>
      </w:pPr>
      <w:r>
        <w:rPr>
          <w:i w:val="false"/>
          <w:iCs w:val="false"/>
          <w:highlight w:val="yellow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32"/>
        </w:rPr>
      </w:pPr>
      <w:r>
        <w:rPr>
          <w:color w:val="333333"/>
          <w:spacing w:val="0"/>
          <w:sz w:val="32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Arial" w:hAnsi="Arial"/>
          <w:color w:val="333333"/>
          <w:spacing w:val="0"/>
          <w:sz w:val="28"/>
        </w:rPr>
      </w:pPr>
      <w:r>
        <w:rPr>
          <w:rFonts w:ascii="Arial" w:hAnsi="Arial"/>
          <w:color w:val="333333"/>
          <w:spacing w:val="0"/>
          <w:sz w:val="28"/>
        </w:rPr>
      </w:r>
    </w:p>
    <w:p>
      <w:pPr>
        <w:pStyle w:val="Normal"/>
        <w:widowControl/>
        <w:spacing w:lineRule="atLeast" w:line="375" w:before="0" w:after="300"/>
        <w:ind w:left="0" w:right="0" w:hanging="0"/>
        <w:jc w:val="both"/>
        <w:rPr>
          <w:rStyle w:val="StrongEmphasis"/>
          <w:rFonts w:ascii="Liberation Serif" w:hAnsi="Liberation Serif" w:eastAsia="Times New Roman" w:cs="Segoe UI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7322025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2835</TotalTime>
  <Application>LibreOffice/6.4.7.2$Linux_X86_64 LibreOffice_project/40$Build-2</Application>
  <Pages>3</Pages>
  <Words>240</Words>
  <Characters>1602</Characters>
  <CharactersWithSpaces>1821</CharactersWithSpaces>
  <Paragraphs>71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2023-02-14T19:24:11Z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