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0"/>
        <w:ind w:left="0" w:right="0" w:hanging="0"/>
        <w:jc w:val="left"/>
        <w:rPr>
          <w:rFonts w:ascii="Liberation Serif" w:hAnsi="Liberation Serif" w:eastAsia="Liberation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eastAsia="Liberation Mono" w:cs="Liberation Mono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>Віконні функції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Liberation Serif" w:hAnsi="Liberation Serif" w:eastAsia="Liberation Mono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>ALTER TABLE products ADD COLUMN price DECIMAL (11, 2);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UPDATE products SET price = 10000 WHERE id = 2;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AVG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SELECT AVG (price) FROM products;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AVG with GROUP BY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SELECT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c.name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AVG (p.price)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FROM products p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INNER JOIN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categroies 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ON c.id = p.category_id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GROUP BY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c.name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;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SELECT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c.name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AVG (p.price)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FROM products p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INNER JOIN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categroies 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ON c.id = p.category_id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GROUP BY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c.name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;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rPr>
          <w:i w:val="false"/>
          <w:i w:val="false"/>
          <w:iCs w:val="false"/>
          <w:highlight w:val="yellow"/>
        </w:rPr>
      </w:pPr>
      <w:r>
        <w:rPr>
          <w:i w:val="false"/>
          <w:iCs w:val="false"/>
          <w:highlight w:val="yellow"/>
        </w:rPr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ELECT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p.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name product_name, p.price, c.name category_name, AVG (p.price) </w:t>
        <w:tab/>
        <w:t xml:space="preserve">OVER ( PARTITION BY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c.name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)</w:t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FROM products p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INNER JOIN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categories 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ON c.id = p.category_id;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before="0" w:after="283"/>
        <w:ind w:left="0" w:right="0" w:hanging="0"/>
        <w:rPr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WINDOW</w:t>
      </w:r>
    </w:p>
    <w:p>
      <w:pPr>
        <w:pStyle w:val="TextBody"/>
        <w:widowControl/>
        <w:bidi w:val="0"/>
        <w:spacing w:lineRule="atLeast" w:line="200" w:before="0" w:after="283"/>
        <w:ind w:left="0" w:right="0" w:hanging="0"/>
        <w:jc w:val="left"/>
        <w:rPr>
          <w:rFonts w:ascii="Arial" w:hAnsi="Arial"/>
          <w:color w:val="333333"/>
          <w:spacing w:val="0"/>
          <w:sz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Якщо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ми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використовуємо декілька віконних функцій у запиті: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SELECT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wf1() OVER(PARTITION BY c1 ORDER BY c2),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wf2() OVER(PARTITION BY c1 ORDER BY c2)</w:t>
      </w:r>
    </w:p>
    <w:p>
      <w:pPr>
        <w:pStyle w:val="TextBody"/>
        <w:widowControl/>
        <w:bidi w:val="0"/>
        <w:spacing w:lineRule="atLeast" w:line="200" w:before="0" w:after="0"/>
        <w:ind w:left="0" w:right="0" w:hanging="0"/>
        <w:jc w:val="left"/>
        <w:rPr>
          <w:rFonts w:ascii="Arial" w:hAnsi="Arial"/>
          <w:color w:val="333333"/>
          <w:spacing w:val="0"/>
          <w:sz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FROM table_name;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ми можемо використати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WINDOW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пропозицію, щоб скоротити запит, як показано в наступному запиті: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 xml:space="preserve">SELECT 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 xml:space="preserve">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wf1() OVER w,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 xml:space="preserve">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wf2() OVER w,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FROM table_name</w:t>
      </w:r>
    </w:p>
    <w:p>
      <w:pPr>
        <w:pStyle w:val="Normal"/>
        <w:widowControl/>
        <w:bidi w:val="0"/>
        <w:spacing w:lineRule="atLeast" w:line="200" w:before="0" w:after="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WINDOW w AS (PARTITION BY c1 ORDER BY c2);</w:t>
      </w:r>
    </w:p>
    <w:p>
      <w:pPr>
        <w:pStyle w:val="Normal"/>
        <w:widowControl/>
        <w:bidi w:val="0"/>
        <w:spacing w:lineRule="atLeast" w:line="200" w:before="0" w:after="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color w:val="333333"/>
          <w:spacing w:val="0"/>
          <w:sz w:val="32"/>
        </w:rPr>
      </w:r>
    </w:p>
    <w:p>
      <w:pPr>
        <w:pStyle w:val="Normal"/>
        <w:widowControl/>
        <w:bidi w:val="0"/>
        <w:spacing w:lineRule="atLeast" w:line="200" w:before="0" w:after="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Також можна використовувати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WINDOW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пропозицію, навіть якщо ви викликаєте одну віконну функцію в запиті:</w:t>
      </w:r>
    </w:p>
    <w:p>
      <w:pPr>
        <w:pStyle w:val="Normal"/>
        <w:widowControl/>
        <w:bidi w:val="0"/>
        <w:spacing w:lineRule="atLeast" w:line="200" w:before="0" w:after="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color w:val="333333"/>
          <w:spacing w:val="0"/>
          <w:sz w:val="32"/>
        </w:rPr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 xml:space="preserve">SELECT wf1() OVER w FROM table_name  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>WINDOW w AS (PARTITION BY c1 ORDER BY c2);</w:t>
      </w:r>
    </w:p>
    <w:p>
      <w:pPr>
        <w:pStyle w:val="Normal"/>
        <w:widowControl/>
        <w:bidi w:val="0"/>
        <w:spacing w:lineRule="atLeast" w:line="200" w:before="0" w:after="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color w:val="333333"/>
          <w:spacing w:val="0"/>
          <w:sz w:val="32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rFonts w:eastAsia="Times New Roman" w:cs="Arial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Функція ROW_NUMBER()</w:t>
      </w:r>
    </w:p>
    <w:p>
      <w:pPr>
        <w:pStyle w:val="Normal"/>
        <w:jc w:val="left"/>
        <w:rPr>
          <w:rFonts w:ascii="Liberation Serif" w:hAnsi="Liberation 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Liberation Serif" w:hAnsi="Liberation 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</w:pPr>
      <w:r>
        <w:rPr/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SELECT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>p.name product_name,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>c.name category_name,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>p.price,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>ROW_NUMBER () OVER (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ab/>
        <w:t xml:space="preserve">PARTITION BY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c.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name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ab/>
        <w:t>ORDER BY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ab/>
        <w:tab/>
        <w:t>p.price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>)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FROM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>products p</w:t>
      </w:r>
    </w:p>
    <w:p>
      <w:pPr>
        <w:pStyle w:val="Normal"/>
        <w:widowControl/>
        <w:bidi w:val="0"/>
        <w:spacing w:lineRule="atLeast" w:line="200" w:before="0" w:after="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INNER JOIN categories c ON p.category_id = c.id;</w:t>
      </w:r>
    </w:p>
    <w:p>
      <w:pPr>
        <w:pStyle w:val="Normal"/>
        <w:widowControl/>
        <w:bidi w:val="0"/>
        <w:spacing w:lineRule="atLeast" w:line="200" w:before="0" w:after="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color w:val="333333"/>
          <w:spacing w:val="0"/>
          <w:sz w:val="32"/>
        </w:rPr>
      </w:r>
    </w:p>
    <w:p>
      <w:pPr>
        <w:pStyle w:val="Normal"/>
        <w:widowControl/>
        <w:bidi w:val="0"/>
        <w:spacing w:lineRule="atLeast" w:line="200" w:before="0" w:after="0"/>
        <w:ind w:left="0" w:right="0" w:hanging="0"/>
        <w:jc w:val="left"/>
        <w:rPr>
          <w:rFonts w:ascii="Arial" w:hAnsi="Arial"/>
          <w:b/>
          <w:b/>
          <w:bCs/>
          <w:color w:val="333333"/>
          <w:spacing w:val="0"/>
          <w:sz w:val="32"/>
        </w:rPr>
      </w:pPr>
      <w:r>
        <w:rPr>
          <w:rFonts w:eastAsia="Times New Roman" w:cs="Arial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Функція RANK()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color w:val="333333"/>
          <w:spacing w:val="0"/>
          <w:sz w:val="28"/>
        </w:rPr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SELECT p.name product_name, c.name category_name, p.price,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 xml:space="preserve">RANK() OVER ( PARTITION BY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name ORDER BY p.price)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FROM products p</w:t>
      </w:r>
    </w:p>
    <w:p>
      <w:pPr>
        <w:pStyle w:val="TextBody"/>
        <w:widowControl/>
        <w:bidi w:val="0"/>
        <w:spacing w:lineRule="atLeast" w:line="200" w:before="0" w:after="283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 xml:space="preserve">INNER JOIN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categories 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ON p.category_id = c.id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;</w:t>
      </w:r>
    </w:p>
    <w:p>
      <w:pPr>
        <w:pStyle w:val="Normal"/>
        <w:widowControl/>
        <w:bidi w:val="0"/>
        <w:spacing w:lineRule="atLeast" w:line="200" w:before="0" w:after="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eastAsia="Times New Roman" w:cs="Arial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Функція  FIRST_VALUE()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ascii="Arial" w:hAnsi="Arial"/>
          <w:color w:val="333333"/>
          <w:spacing w:val="0"/>
          <w:sz w:val="28"/>
        </w:rPr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SELECT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p.name product_name,</w:t>
      </w:r>
    </w:p>
    <w:p>
      <w:pPr>
        <w:pStyle w:val="Normal"/>
        <w:jc w:val="left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>c.name category_name,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>p.price,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FIRST_VALUE(price) OVER (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PARTITION BY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 xml:space="preserve">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name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ORDER BY p.price) 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AS lowest_price_per_group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FROM products p</w:t>
      </w:r>
    </w:p>
    <w:p>
      <w:pPr>
        <w:pStyle w:val="TextBody"/>
        <w:widowControl/>
        <w:bidi w:val="0"/>
        <w:spacing w:lineRule="atLeast" w:line="200" w:before="0" w:after="283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INNER JOIN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categories 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ON p.category_id = c.id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;</w:t>
      </w:r>
    </w:p>
    <w:p>
      <w:pPr>
        <w:pStyle w:val="TextBody"/>
        <w:widowControl/>
        <w:bidi w:val="0"/>
        <w:spacing w:lineRule="atLeast" w:line="200" w:before="0" w:after="283"/>
        <w:ind w:left="0" w:right="0" w:hanging="0"/>
        <w:jc w:val="left"/>
        <w:rPr>
          <w:rFonts w:ascii="Arial" w:hAnsi="Arial"/>
          <w:b/>
          <w:b/>
          <w:bCs/>
          <w:color w:val="333333"/>
          <w:spacing w:val="0"/>
          <w:sz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JSON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CREATE TABLE orders (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 xml:space="preserve">id </w:t>
      </w: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GENERATED BY DEFAULT AS IDENTITY</w:t>
      </w: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 xml:space="preserve"> PRIMARY KEY,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ab/>
        <w:t>info json NOT NULL</w:t>
      </w:r>
    </w:p>
    <w:p>
      <w:pPr>
        <w:pStyle w:val="Normal"/>
        <w:widowControl/>
        <w:bidi w:val="0"/>
        <w:spacing w:lineRule="atLeast" w:line="200" w:before="0" w:after="283"/>
        <w:ind w:left="0" w:right="0" w:hanging="0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);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INSERT INTO orders (info)</w:t>
      </w:r>
    </w:p>
    <w:p>
      <w:pPr>
        <w:pStyle w:val="Normal"/>
        <w:widowControl/>
        <w:bidi w:val="0"/>
        <w:spacing w:lineRule="atLeast" w:line="200" w:before="0" w:after="283"/>
        <w:ind w:left="0" w:right="0" w:hanging="0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VALUES('{ "customer": "John Doe", "items": {"product": "Beer","qty": 6}}');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ascii="Arial" w:hAnsi="Arial"/>
          <w:color w:val="333333"/>
          <w:spacing w:val="0"/>
          <w:sz w:val="28"/>
        </w:rPr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INSERT INTO orders (info)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VALUES('{ "customer": "Lily Bush", "items": {"product": "Diaper","qty": 24}}'),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 xml:space="preserve">      </w:t>
      </w: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('{ "customer": "Josh William", "items": {"product": "Toy Car","qty": 1}}'),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 xml:space="preserve">      </w:t>
      </w: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('{ "customer": "Mary Clark", "items": {"product": "Toy Train","qty": 2}}');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b/>
          <w:b/>
          <w:bCs/>
        </w:rPr>
      </w:pPr>
      <w:r>
        <w:rPr>
          <w:rFonts w:eastAsia="Times New Roman" w:cs="Arial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Оператори JSON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SELECT info -&gt; 'customer' AS customer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Liberation Serif" w:hAnsi="Liberation Serif"/>
          <w:sz w:val="26"/>
          <w:szCs w:val="26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FROM orders;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SELECT info -&gt;&gt; 'customer' AS customer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FROM orders;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SELECT info -&gt; 'items' -&gt;&gt; 'product' as product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FROM orders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 BY product;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SELECT info -&gt;&gt; 'customer' AS customer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FROM orders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WHERE info -&gt; 'items' -&gt;&gt; 'product' = 'Diaper';</w:t>
      </w:r>
    </w:p>
    <w:p>
      <w:pPr>
        <w:pStyle w:val="Normal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>SELECT info -&gt;&gt; 'customer' AS customer,</w:t>
      </w:r>
    </w:p>
    <w:p>
      <w:pPr>
        <w:pStyle w:val="Normal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ab/>
        <w:t>info -&gt; 'items' -&gt;&gt; 'product' AS product</w:t>
      </w:r>
    </w:p>
    <w:p>
      <w:pPr>
        <w:pStyle w:val="Normal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>FROM orders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>WHERE CAST ( info -&gt; 'items' -&gt;&gt; 'qty' AS INTEGER) = 2;</w:t>
      </w:r>
    </w:p>
    <w:p>
      <w:pPr>
        <w:pStyle w:val="Normal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 xml:space="preserve">SELECT </w:t>
      </w:r>
    </w:p>
    <w:p>
      <w:pPr>
        <w:pStyle w:val="Normal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 xml:space="preserve">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>MIN (CAST (info -&gt; 'items' -&gt;&gt; 'qty' AS INTEGER)),</w:t>
      </w:r>
    </w:p>
    <w:p>
      <w:pPr>
        <w:pStyle w:val="Normal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 xml:space="preserve">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>MAX (CAST (info -&gt; 'items' -&gt;&gt; 'qty' AS INTEGER)),</w:t>
      </w:r>
    </w:p>
    <w:p>
      <w:pPr>
        <w:pStyle w:val="Normal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 xml:space="preserve">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>SUM (CAST (info -&gt; 'items' -&gt;&gt; 'qty' AS INTEGER)),</w:t>
      </w:r>
    </w:p>
    <w:p>
      <w:pPr>
        <w:pStyle w:val="Normal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 xml:space="preserve">   </w:t>
      </w: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>AVG (CAST (info -&gt; 'items' -&gt;&gt; 'qty' AS INTEGER))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>FROM orders;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b/>
          <w:b/>
          <w:bCs/>
        </w:rPr>
      </w:pPr>
      <w:r>
        <w:rPr>
          <w:rFonts w:eastAsia="Times New Roman" w:cs="Arial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6"/>
          <w:lang w:val="ru-RU" w:eastAsia="zh-CN" w:bidi="ar-SA"/>
        </w:rPr>
        <w:t>Функції PostgreSQL JSON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SELECT json_each (info)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FROM orders;</w:t>
      </w:r>
    </w:p>
    <w:p>
      <w:pPr>
        <w:pStyle w:val="Normal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SELECT json_object_keys (info-&gt;'items')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FROM orders;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Liberation Serif" w:hAnsi="Liberation Serif" w:eastAsia="Times New Roman" w:cs="Arial"/>
          <w:color w:val="auto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SELECT json_typeof (info-&gt;'items');</w:t>
      </w:r>
    </w:p>
    <w:p>
      <w:pPr>
        <w:pStyle w:val="Normal"/>
        <w:jc w:val="left"/>
        <w:rPr>
          <w:rFonts w:ascii="Liberation Serif" w:hAnsi="Liberation 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SELECT json_typeof (info-&gt;'items'-&gt;'qty')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rFonts w:ascii="Liberation Serif" w:hAnsi="Liberation Serif" w:eastAsia="Times New Roman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</w:pP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FROM orders;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b/>
          <w:b/>
          <w:bCs/>
        </w:rPr>
      </w:pPr>
      <w:r>
        <w:rPr>
          <w:rFonts w:eastAsia="Times New Roman" w:cs="Arial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Функції XML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CREATE TABLE test (y int, x xml, z text);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INSERT INTO test VALUES (1, «&lt;foo&gt;abc&lt;foo&gt;», «abc»), (2, «&lt;bar/», «bar»);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SELECT xmlcomment(z) FROM test;</w:t>
      </w:r>
    </w:p>
    <w:p>
      <w:pPr>
        <w:pStyle w:val="Normal"/>
        <w:widowControl/>
        <w:spacing w:lineRule="atLeast" w:line="375" w:before="0" w:after="3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zh-CN" w:bidi="ar-SA"/>
        </w:rPr>
        <w:t>SELECT xmlpi(name php, „echo «hello world»;);</w:t>
      </w:r>
    </w:p>
    <w:sectPr>
      <w:footerReference w:type="default" r:id="rId2"/>
      <w:type w:val="nextPage"/>
      <w:pgSz w:w="11906" w:h="16838"/>
      <w:pgMar w:left="1440" w:right="1440" w:header="0" w:top="720" w:footer="379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7319990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outlineLvl w:val="0"/>
    </w:pPr>
    <w:rPr>
      <w:rFonts w:eastAsia="SimSun"/>
      <w:b/>
      <w:bCs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5"/>
    <w:qFormat/>
    <w:rsid w:val="00bc5abf"/>
    <w:rPr>
      <w:rFonts w:ascii="Arial" w:hAnsi="Arial" w:eastAsia="Times New Roman" w:cs="Arial"/>
      <w:lang w:val="ru-RU" w:eastAsia="zh-CN"/>
    </w:rPr>
  </w:style>
  <w:style w:type="character" w:styleId="Style12" w:customStyle="1">
    <w:name w:val="Нижний колонтитул Знак"/>
    <w:basedOn w:val="DefaultParagraphFont"/>
    <w:link w:val="a7"/>
    <w:uiPriority w:val="99"/>
    <w:qFormat/>
    <w:rsid w:val="00bc5abf"/>
    <w:rPr>
      <w:rFonts w:ascii="Arial" w:hAnsi="Arial" w:eastAsia="Times New Roman" w:cs="Arial"/>
      <w:lang w:val="ru-RU" w:eastAsia="zh-CN"/>
    </w:rPr>
  </w:style>
  <w:style w:type="character" w:styleId="Internet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710808"/>
    <w:rPr>
      <w:color w:val="800080" w:themeColor="followedHyperlink"/>
      <w:u w:val="single"/>
    </w:rPr>
  </w:style>
  <w:style w:type="character" w:styleId="Style13" w:customStyle="1">
    <w:name w:val="Текст выноски Знак"/>
    <w:basedOn w:val="DefaultParagraphFont"/>
    <w:link w:val="ad"/>
    <w:qFormat/>
    <w:rsid w:val="00d209c6"/>
    <w:rPr>
      <w:rFonts w:ascii="Tahoma" w:hAnsi="Tahoma" w:eastAsia="Times New Roman" w:cs="Tahoma"/>
      <w:sz w:val="16"/>
      <w:szCs w:val="16"/>
      <w:lang w:val="ru-RU"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8"/>
    <w:uiPriority w:val="99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ListParagraph">
    <w:name w:val="List Paragraph"/>
    <w:basedOn w:val="Normal"/>
    <w:uiPriority w:val="34"/>
    <w:qFormat/>
    <w:rsid w:val="0027748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e"/>
    <w:qFormat/>
    <w:rsid w:val="00d209c6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59"/>
    <w:rsid w:val="00d209c6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2828</TotalTime>
  <Application>LibreOffice/6.4.7.2$Linux_X86_64 LibreOffice_project/40$Build-2</Application>
  <Pages>4</Pages>
  <Words>488</Words>
  <Characters>2784</Characters>
  <CharactersWithSpaces>3249</CharactersWithSpaces>
  <Paragraphs>106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2011-06-22T12:31:00Z</dcterms:created>
  <dc:creator>Alexander</dc:creator>
  <dc:description/>
  <dc:language>en-US</dc:language>
  <cp:lastModifiedBy/>
  <cp:lastPrinted>2000-09-01T09:40:00Z</cp:lastPrinted>
  <dcterms:modified xsi:type="dcterms:W3CDTF">2023-02-14T21:11:33Z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CID">
    <vt:lpwstr>1049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